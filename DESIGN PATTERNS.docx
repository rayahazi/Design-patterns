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1D487" w14:textId="77777777" w:rsidR="00583E57" w:rsidRDefault="0098457C" w:rsidP="0098457C">
      <w:r>
        <w:t>DESIGN PATTERNS:</w:t>
      </w:r>
    </w:p>
    <w:p w14:paraId="04231F41" w14:textId="77777777" w:rsidR="0098457C" w:rsidRDefault="0098457C" w:rsidP="0098457C">
      <w:r>
        <w:t>CREATIONAL DESIGN PATTERNS:</w:t>
      </w:r>
    </w:p>
    <w:p w14:paraId="5272BCC8" w14:textId="2AC88A1D" w:rsidR="0098457C" w:rsidRDefault="0098457C" w:rsidP="0098457C">
      <w:r>
        <w:t>This design patterns are all about class instantiation.</w:t>
      </w:r>
      <w:r w:rsidR="00553324">
        <w:t xml:space="preserve"> These patterns</w:t>
      </w:r>
      <w:r>
        <w:t xml:space="preserve"> can be further divided into class-creation patterns and object-creational patterns. </w:t>
      </w:r>
      <w:bookmarkStart w:id="0" w:name="_GoBack"/>
      <w:bookmarkEnd w:id="0"/>
    </w:p>
    <w:p w14:paraId="16C11907" w14:textId="77777777" w:rsidR="0098457C" w:rsidRDefault="0098457C" w:rsidP="0098457C">
      <w:pPr>
        <w:pStyle w:val="af8"/>
        <w:numPr>
          <w:ilvl w:val="0"/>
          <w:numId w:val="1"/>
        </w:numPr>
      </w:pPr>
      <w:r>
        <w:t>SINGLETON – a class of which only single instance can exist</w:t>
      </w:r>
    </w:p>
    <w:p w14:paraId="08E9E941" w14:textId="77777777" w:rsidR="0098457C" w:rsidRDefault="0098457C" w:rsidP="0098457C">
      <w:pPr>
        <w:pStyle w:val="af8"/>
        <w:numPr>
          <w:ilvl w:val="0"/>
          <w:numId w:val="1"/>
        </w:numPr>
      </w:pPr>
      <w:r>
        <w:t xml:space="preserve">FACTORY </w:t>
      </w:r>
      <w:r w:rsidR="00706362">
        <w:t>–</w:t>
      </w:r>
      <w:r>
        <w:t xml:space="preserve"> </w:t>
      </w:r>
      <w:r w:rsidR="00706362">
        <w:t xml:space="preserve">creates an instance of several derived classes. </w:t>
      </w:r>
    </w:p>
    <w:p w14:paraId="10A60F93" w14:textId="77777777" w:rsidR="007F1F5E" w:rsidRDefault="007F1F5E" w:rsidP="007F1F5E">
      <w:r>
        <w:t>STRUCTURAL DESIGN PATTERNS</w:t>
      </w:r>
    </w:p>
    <w:p w14:paraId="4DB02D47" w14:textId="77777777" w:rsidR="007F1F5E" w:rsidRDefault="007F1F5E" w:rsidP="007F1F5E">
      <w:r>
        <w:t xml:space="preserve">This design patterns are all about class and object composition. </w:t>
      </w:r>
      <w:r w:rsidR="000B2275">
        <w:t xml:space="preserve">Structural class-creation use inheritance to compose interfaces. Structural object-patterns define ways to compose objects to obtain new functionality. </w:t>
      </w:r>
    </w:p>
    <w:p w14:paraId="7AC5E371" w14:textId="77777777" w:rsidR="00924126" w:rsidRDefault="00924126" w:rsidP="00924126">
      <w:pPr>
        <w:pStyle w:val="af8"/>
        <w:numPr>
          <w:ilvl w:val="0"/>
          <w:numId w:val="2"/>
        </w:numPr>
      </w:pPr>
      <w:r>
        <w:t xml:space="preserve">FAÇADE – a single class that represents an entire subsystem. </w:t>
      </w:r>
    </w:p>
    <w:p w14:paraId="14B36069" w14:textId="77777777" w:rsidR="000A624E" w:rsidRDefault="000A624E" w:rsidP="00924126">
      <w:pPr>
        <w:pStyle w:val="af8"/>
        <w:numPr>
          <w:ilvl w:val="0"/>
          <w:numId w:val="2"/>
        </w:numPr>
      </w:pPr>
      <w:r>
        <w:t xml:space="preserve">PROXY </w:t>
      </w:r>
      <w:r w:rsidR="00B52D5D">
        <w:t>–</w:t>
      </w:r>
      <w:r>
        <w:t xml:space="preserve"> </w:t>
      </w:r>
      <w:r w:rsidR="00B52D5D">
        <w:t xml:space="preserve">an object representing another object. </w:t>
      </w:r>
    </w:p>
    <w:p w14:paraId="40866773" w14:textId="77777777" w:rsidR="006B7CC2" w:rsidRDefault="006B7CC2" w:rsidP="006B7CC2"/>
    <w:p w14:paraId="7F3B6F4E" w14:textId="77777777" w:rsidR="00E96E7B" w:rsidRDefault="00E96E7B" w:rsidP="006B7CC2"/>
    <w:p w14:paraId="2629FCF2" w14:textId="77777777" w:rsidR="00E96E7B" w:rsidRDefault="00E96E7B" w:rsidP="006B7CC2"/>
    <w:p w14:paraId="33D9A243" w14:textId="77777777" w:rsidR="00E96E7B" w:rsidRDefault="00E96E7B" w:rsidP="006B7CC2"/>
    <w:p w14:paraId="3F32AFB8" w14:textId="77777777" w:rsidR="00E96E7B" w:rsidRDefault="00E96E7B" w:rsidP="006B7CC2"/>
    <w:p w14:paraId="168BF558" w14:textId="77777777" w:rsidR="00E96E7B" w:rsidRDefault="00E96E7B" w:rsidP="006B7CC2"/>
    <w:p w14:paraId="12500019" w14:textId="77777777" w:rsidR="00E96E7B" w:rsidRDefault="00E96E7B" w:rsidP="006B7CC2"/>
    <w:p w14:paraId="22206B5E" w14:textId="77777777" w:rsidR="00E96E7B" w:rsidRDefault="00E96E7B" w:rsidP="006B7CC2"/>
    <w:p w14:paraId="50C3B609" w14:textId="77777777" w:rsidR="00E96E7B" w:rsidRDefault="00E96E7B" w:rsidP="006B7CC2"/>
    <w:p w14:paraId="7F2B5CA5" w14:textId="77777777" w:rsidR="00E96E7B" w:rsidRDefault="00E96E7B" w:rsidP="006B7CC2"/>
    <w:p w14:paraId="3D8E1CEE" w14:textId="77777777" w:rsidR="00E96E7B" w:rsidRDefault="00E96E7B" w:rsidP="006B7CC2"/>
    <w:p w14:paraId="0FF89B06" w14:textId="77777777" w:rsidR="00E96E7B" w:rsidRDefault="00E96E7B" w:rsidP="006B7CC2"/>
    <w:p w14:paraId="4F5FF05F" w14:textId="77777777" w:rsidR="00E96E7B" w:rsidRDefault="00E96E7B" w:rsidP="006B7CC2"/>
    <w:p w14:paraId="2E955962" w14:textId="77777777" w:rsidR="00E96E7B" w:rsidRDefault="00E96E7B" w:rsidP="006B7CC2">
      <w:r>
        <w:lastRenderedPageBreak/>
        <w:t>SINGLETON DESIGN PATTERN</w:t>
      </w:r>
    </w:p>
    <w:p w14:paraId="3292DB85" w14:textId="77777777" w:rsidR="00E96E7B" w:rsidRDefault="000A3C71" w:rsidP="006B7CC2">
      <w:r>
        <w:t xml:space="preserve">Intent: </w:t>
      </w:r>
    </w:p>
    <w:p w14:paraId="46FC4BC4" w14:textId="77777777" w:rsidR="000A3C71" w:rsidRDefault="000A3C71" w:rsidP="000A3C71">
      <w:r w:rsidRPr="000A3C71">
        <w:t>Ensure a class has only one instance, and provide a global point of access to it.</w:t>
      </w:r>
    </w:p>
    <w:p w14:paraId="57F37EDC" w14:textId="77777777" w:rsidR="009C6973" w:rsidRDefault="009C6973" w:rsidP="000A3C71">
      <w:r>
        <w:t>STRUCTURE:</w:t>
      </w:r>
    </w:p>
    <w:p w14:paraId="3356A3E6" w14:textId="77777777" w:rsidR="009C6973" w:rsidRDefault="009C6973" w:rsidP="000A3C71">
      <w:r>
        <w:rPr>
          <w:noProof/>
        </w:rPr>
        <w:drawing>
          <wp:inline distT="0" distB="0" distL="0" distR="0" wp14:anchorId="509E4C37" wp14:editId="63DEC1E7">
            <wp:extent cx="3114040" cy="1268095"/>
            <wp:effectExtent l="0" t="0" r="0" b="825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A9090" w14:textId="77777777" w:rsidR="000A3C71" w:rsidRDefault="009C6973" w:rsidP="009C6973">
      <w:r>
        <w:t>EXAMPLE IN JAVA:</w:t>
      </w:r>
    </w:p>
    <w:p w14:paraId="64E8AE44" w14:textId="77777777" w:rsidR="009C6973" w:rsidRDefault="009C6973" w:rsidP="009C6973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class Singleton</w:t>
      </w:r>
    </w:p>
    <w:p w14:paraId="4D724B42" w14:textId="77777777" w:rsidR="009C6973" w:rsidRDefault="009C6973" w:rsidP="009C6973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{</w:t>
      </w:r>
    </w:p>
    <w:p w14:paraId="34BDF3AD" w14:textId="77777777" w:rsidR="009C6973" w:rsidRDefault="009C6973" w:rsidP="009C6973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private </w:t>
      </w:r>
      <w:proofErr w:type="gramStart"/>
      <w:r>
        <w:rPr>
          <w:rFonts w:ascii="Lucida Console" w:hAnsi="Lucida Console" w:cs="Lucida Console"/>
          <w:sz w:val="20"/>
          <w:szCs w:val="20"/>
        </w:rPr>
        <w:t>Singleton(</w:t>
      </w:r>
      <w:proofErr w:type="gramEnd"/>
      <w:r>
        <w:rPr>
          <w:rFonts w:ascii="Lucida Console" w:hAnsi="Lucida Console" w:cs="Lucida Console"/>
          <w:sz w:val="20"/>
          <w:szCs w:val="20"/>
        </w:rPr>
        <w:t>) { }</w:t>
      </w:r>
    </w:p>
    <w:p w14:paraId="7639FF5F" w14:textId="77777777" w:rsidR="009C6973" w:rsidRDefault="009C6973" w:rsidP="009C6973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20"/>
          <w:szCs w:val="20"/>
        </w:rPr>
      </w:pPr>
    </w:p>
    <w:p w14:paraId="2A06E350" w14:textId="77777777" w:rsidR="009C6973" w:rsidRDefault="009C6973" w:rsidP="009C6973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private static Singleton instance = new </w:t>
      </w:r>
      <w:proofErr w:type="gramStart"/>
      <w:r>
        <w:rPr>
          <w:rFonts w:ascii="Lucida Console" w:hAnsi="Lucida Console" w:cs="Lucida Console"/>
          <w:sz w:val="20"/>
          <w:szCs w:val="20"/>
        </w:rPr>
        <w:t>Singleton(</w:t>
      </w:r>
      <w:proofErr w:type="gramEnd"/>
      <w:r>
        <w:rPr>
          <w:rFonts w:ascii="Lucida Console" w:hAnsi="Lucida Console" w:cs="Lucida Console"/>
          <w:sz w:val="20"/>
          <w:szCs w:val="20"/>
        </w:rPr>
        <w:t>);</w:t>
      </w:r>
    </w:p>
    <w:p w14:paraId="654B3B05" w14:textId="77777777" w:rsidR="009C6973" w:rsidRDefault="009C6973" w:rsidP="009C6973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20"/>
          <w:szCs w:val="20"/>
        </w:rPr>
      </w:pPr>
    </w:p>
    <w:p w14:paraId="1224092F" w14:textId="77777777" w:rsidR="009C6973" w:rsidRDefault="009C6973" w:rsidP="009C6973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static Singleton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GetInstance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</w:t>
      </w:r>
    </w:p>
    <w:p w14:paraId="0B8105CD" w14:textId="77777777" w:rsidR="009C6973" w:rsidRDefault="009C6973" w:rsidP="009C6973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14:paraId="6FC84603" w14:textId="77777777" w:rsidR="009C6973" w:rsidRDefault="009C6973" w:rsidP="009C6973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return instance;</w:t>
      </w:r>
    </w:p>
    <w:p w14:paraId="7132D84C" w14:textId="77777777" w:rsidR="009C6973" w:rsidRDefault="009C6973" w:rsidP="009C6973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14:paraId="46A0DB83" w14:textId="77777777" w:rsidR="009C6973" w:rsidRDefault="009C6973" w:rsidP="009C6973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20"/>
          <w:szCs w:val="20"/>
        </w:rPr>
      </w:pPr>
    </w:p>
    <w:p w14:paraId="24120CD4" w14:textId="77777777" w:rsidR="009C6973" w:rsidRDefault="009C6973" w:rsidP="009C6973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20"/>
          <w:szCs w:val="20"/>
          <w:rtl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14:paraId="6382EB7E" w14:textId="77777777" w:rsidR="009C6973" w:rsidRDefault="009C6973" w:rsidP="009C6973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20"/>
          <w:szCs w:val="20"/>
        </w:rPr>
      </w:pPr>
    </w:p>
    <w:p w14:paraId="30912FBE" w14:textId="77777777" w:rsidR="009C6973" w:rsidRDefault="009C6973" w:rsidP="009C6973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public class App {</w:t>
      </w:r>
    </w:p>
    <w:p w14:paraId="4CE1663D" w14:textId="77777777" w:rsidR="009C6973" w:rsidRDefault="009C6973" w:rsidP="009C6973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 xml:space="preserve">public static void </w:t>
      </w:r>
      <w:proofErr w:type="gramStart"/>
      <w:r>
        <w:rPr>
          <w:rFonts w:ascii="Lucida Console" w:hAnsi="Lucida Console" w:cs="Lucida Console"/>
          <w:sz w:val="20"/>
          <w:szCs w:val="20"/>
        </w:rPr>
        <w:t>main(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String[] </w:t>
      </w:r>
      <w:proofErr w:type="spellStart"/>
      <w:r>
        <w:rPr>
          <w:rFonts w:ascii="Lucida Console" w:hAnsi="Lucida Console" w:cs="Lucida Console"/>
          <w:sz w:val="20"/>
          <w:szCs w:val="20"/>
        </w:rPr>
        <w:t>args</w:t>
      </w:r>
      <w:proofErr w:type="spellEnd"/>
      <w:r>
        <w:rPr>
          <w:rFonts w:ascii="Lucida Console" w:hAnsi="Lucida Console" w:cs="Lucida Console"/>
          <w:sz w:val="20"/>
          <w:szCs w:val="20"/>
        </w:rPr>
        <w:t>) {</w:t>
      </w:r>
    </w:p>
    <w:p w14:paraId="7E1C004F" w14:textId="77777777" w:rsidR="009C6973" w:rsidRDefault="009C6973" w:rsidP="009C6973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 Singleton s</w:t>
      </w:r>
      <w:r>
        <w:rPr>
          <w:rFonts w:ascii="Lucida Console" w:hAnsi="Lucida Console" w:cs="Lucida Console"/>
          <w:sz w:val="20"/>
          <w:szCs w:val="20"/>
          <w:rtl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 w:cs="Lucida Console"/>
          <w:sz w:val="20"/>
          <w:szCs w:val="20"/>
        </w:rPr>
        <w:t>Singleton.GetInstance</w:t>
      </w:r>
      <w:proofErr w:type="spellEnd"/>
      <w:r>
        <w:rPr>
          <w:rFonts w:ascii="Lucida Console" w:hAnsi="Lucida Console" w:cs="Lucida Console"/>
          <w:sz w:val="20"/>
          <w:szCs w:val="20"/>
        </w:rPr>
        <w:t>();</w:t>
      </w:r>
    </w:p>
    <w:p w14:paraId="1344C1DA" w14:textId="77777777" w:rsidR="009C6973" w:rsidRDefault="009C6973" w:rsidP="009C6973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 xml:space="preserve">         Singleton s</w:t>
      </w:r>
      <w:r>
        <w:rPr>
          <w:rFonts w:ascii="Lucida Console" w:hAnsi="Lucida Console" w:cs="Lucida Console"/>
          <w:sz w:val="20"/>
          <w:szCs w:val="20"/>
          <w:rtl/>
        </w:rPr>
        <w:t>2</w:t>
      </w:r>
      <w:r>
        <w:rPr>
          <w:rFonts w:ascii="Lucida Console" w:hAnsi="Lucida Console" w:cs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 w:cs="Lucida Console"/>
          <w:sz w:val="20"/>
          <w:szCs w:val="20"/>
        </w:rPr>
        <w:t>Singleton.GetInstance</w:t>
      </w:r>
      <w:proofErr w:type="spellEnd"/>
      <w:r>
        <w:rPr>
          <w:rFonts w:ascii="Lucida Console" w:hAnsi="Lucida Console" w:cs="Lucida Console"/>
          <w:sz w:val="20"/>
          <w:szCs w:val="20"/>
        </w:rPr>
        <w:t>();</w:t>
      </w:r>
    </w:p>
    <w:p w14:paraId="4FCD7214" w14:textId="77777777" w:rsidR="009C6973" w:rsidRDefault="009C6973" w:rsidP="009C6973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20"/>
          <w:szCs w:val="20"/>
        </w:rPr>
      </w:pPr>
    </w:p>
    <w:p w14:paraId="179E57B6" w14:textId="77777777" w:rsidR="009C6973" w:rsidRDefault="009C6973" w:rsidP="009C6973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 xml:space="preserve">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System.out.println</w:t>
      </w:r>
      <w:proofErr w:type="spellEnd"/>
      <w:r>
        <w:rPr>
          <w:rFonts w:ascii="Lucida Console" w:hAnsi="Lucida Console" w:cs="Lucida Console"/>
          <w:sz w:val="20"/>
          <w:szCs w:val="20"/>
        </w:rPr>
        <w:t>(s</w:t>
      </w:r>
      <w:r>
        <w:rPr>
          <w:rFonts w:ascii="Lucida Console" w:hAnsi="Lucida Console" w:cs="Lucida Console"/>
          <w:sz w:val="20"/>
          <w:szCs w:val="20"/>
          <w:rtl/>
        </w:rPr>
        <w:t>1</w:t>
      </w:r>
      <w:r>
        <w:rPr>
          <w:rFonts w:ascii="Lucida Console" w:hAnsi="Lucida Console" w:cs="Lucida Console"/>
          <w:sz w:val="20"/>
          <w:szCs w:val="20"/>
        </w:rPr>
        <w:t>==s</w:t>
      </w:r>
      <w:r>
        <w:rPr>
          <w:rFonts w:ascii="Lucida Console" w:hAnsi="Lucida Console" w:cs="Lucida Console"/>
          <w:sz w:val="20"/>
          <w:szCs w:val="20"/>
          <w:rtl/>
        </w:rPr>
        <w:t>2</w:t>
      </w:r>
      <w:proofErr w:type="gramStart"/>
      <w:r>
        <w:rPr>
          <w:rFonts w:ascii="Lucida Console" w:hAnsi="Lucida Console" w:cs="Lucida Console"/>
          <w:sz w:val="20"/>
          <w:szCs w:val="20"/>
        </w:rPr>
        <w:t>);  /</w:t>
      </w:r>
      <w:proofErr w:type="gramEnd"/>
      <w:r>
        <w:rPr>
          <w:rFonts w:ascii="Lucida Console" w:hAnsi="Lucida Console" w:cs="Lucida Console"/>
          <w:sz w:val="20"/>
          <w:szCs w:val="20"/>
        </w:rPr>
        <w:t>/--&gt; true</w:t>
      </w:r>
    </w:p>
    <w:p w14:paraId="3097B0EB" w14:textId="77777777" w:rsidR="009C6973" w:rsidRDefault="009C6973" w:rsidP="009C6973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 xml:space="preserve">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System.out.println</w:t>
      </w:r>
      <w:proofErr w:type="spellEnd"/>
      <w:r>
        <w:rPr>
          <w:rFonts w:ascii="Lucida Console" w:hAnsi="Lucida Console" w:cs="Lucida Console"/>
          <w:sz w:val="20"/>
          <w:szCs w:val="20"/>
        </w:rPr>
        <w:t>(s</w:t>
      </w:r>
      <w:r>
        <w:rPr>
          <w:rFonts w:ascii="Lucida Console" w:hAnsi="Lucida Console" w:cs="Lucida Console"/>
          <w:sz w:val="20"/>
          <w:szCs w:val="20"/>
          <w:rtl/>
        </w:rPr>
        <w:t>1</w:t>
      </w:r>
      <w:proofErr w:type="gramStart"/>
      <w:r>
        <w:rPr>
          <w:rFonts w:ascii="Lucida Console" w:hAnsi="Lucida Console" w:cs="Lucida Console"/>
          <w:sz w:val="20"/>
          <w:szCs w:val="20"/>
        </w:rPr>
        <w:t>);  /</w:t>
      </w:r>
      <w:proofErr w:type="gramEnd"/>
      <w:r>
        <w:rPr>
          <w:rFonts w:ascii="Lucida Console" w:hAnsi="Lucida Console" w:cs="Lucida Console"/>
          <w:sz w:val="20"/>
          <w:szCs w:val="20"/>
        </w:rPr>
        <w:t>/--&gt; Singleton@</w:t>
      </w:r>
      <w:r>
        <w:rPr>
          <w:rFonts w:ascii="Lucida Console" w:hAnsi="Lucida Console" w:cs="Lucida Console"/>
          <w:sz w:val="20"/>
          <w:szCs w:val="20"/>
          <w:rtl/>
        </w:rPr>
        <w:t>6</w:t>
      </w:r>
      <w:r>
        <w:rPr>
          <w:rFonts w:ascii="Lucida Console" w:hAnsi="Lucida Console" w:cs="Lucida Console"/>
          <w:sz w:val="20"/>
          <w:szCs w:val="20"/>
        </w:rPr>
        <w:t>a</w:t>
      </w:r>
      <w:r>
        <w:rPr>
          <w:rFonts w:ascii="Lucida Console" w:hAnsi="Lucida Console" w:cs="Lucida Console"/>
          <w:sz w:val="20"/>
          <w:szCs w:val="20"/>
          <w:rtl/>
        </w:rPr>
        <w:t>6824</w:t>
      </w:r>
      <w:r>
        <w:rPr>
          <w:rFonts w:ascii="Lucida Console" w:hAnsi="Lucida Console" w:cs="Lucida Console"/>
          <w:sz w:val="20"/>
          <w:szCs w:val="20"/>
        </w:rPr>
        <w:t>be</w:t>
      </w:r>
    </w:p>
    <w:p w14:paraId="466AEC01" w14:textId="77777777" w:rsidR="009C6973" w:rsidRDefault="009C6973" w:rsidP="009C6973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 xml:space="preserve">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System.out.println</w:t>
      </w:r>
      <w:proofErr w:type="spellEnd"/>
      <w:r>
        <w:rPr>
          <w:rFonts w:ascii="Lucida Console" w:hAnsi="Lucida Console" w:cs="Lucida Console"/>
          <w:sz w:val="20"/>
          <w:szCs w:val="20"/>
        </w:rPr>
        <w:t>(s</w:t>
      </w:r>
      <w:r>
        <w:rPr>
          <w:rFonts w:ascii="Lucida Console" w:hAnsi="Lucida Console" w:cs="Lucida Console"/>
          <w:sz w:val="20"/>
          <w:szCs w:val="20"/>
          <w:rtl/>
        </w:rPr>
        <w:t>2</w:t>
      </w:r>
      <w:proofErr w:type="gramStart"/>
      <w:r>
        <w:rPr>
          <w:rFonts w:ascii="Lucida Console" w:hAnsi="Lucida Console" w:cs="Lucida Console"/>
          <w:sz w:val="20"/>
          <w:szCs w:val="20"/>
        </w:rPr>
        <w:t>);  /</w:t>
      </w:r>
      <w:proofErr w:type="gramEnd"/>
      <w:r>
        <w:rPr>
          <w:rFonts w:ascii="Lucida Console" w:hAnsi="Lucida Console" w:cs="Lucida Console"/>
          <w:sz w:val="20"/>
          <w:szCs w:val="20"/>
        </w:rPr>
        <w:t>/--&gt; Singleton@</w:t>
      </w:r>
      <w:r>
        <w:rPr>
          <w:rFonts w:ascii="Lucida Console" w:hAnsi="Lucida Console" w:cs="Lucida Console"/>
          <w:sz w:val="20"/>
          <w:szCs w:val="20"/>
          <w:rtl/>
        </w:rPr>
        <w:t>6</w:t>
      </w:r>
      <w:r>
        <w:rPr>
          <w:rFonts w:ascii="Lucida Console" w:hAnsi="Lucida Console" w:cs="Lucida Console"/>
          <w:sz w:val="20"/>
          <w:szCs w:val="20"/>
        </w:rPr>
        <w:t>a</w:t>
      </w:r>
      <w:r>
        <w:rPr>
          <w:rFonts w:ascii="Lucida Console" w:hAnsi="Lucida Console" w:cs="Lucida Console"/>
          <w:sz w:val="20"/>
          <w:szCs w:val="20"/>
          <w:rtl/>
        </w:rPr>
        <w:t>6824</w:t>
      </w:r>
      <w:r>
        <w:rPr>
          <w:rFonts w:ascii="Lucida Console" w:hAnsi="Lucida Console" w:cs="Lucida Console"/>
          <w:sz w:val="20"/>
          <w:szCs w:val="20"/>
        </w:rPr>
        <w:t>be</w:t>
      </w:r>
    </w:p>
    <w:p w14:paraId="0EECCAE4" w14:textId="77777777" w:rsidR="009C6973" w:rsidRDefault="009C6973" w:rsidP="009C6973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20"/>
          <w:szCs w:val="20"/>
        </w:rPr>
      </w:pPr>
    </w:p>
    <w:p w14:paraId="2D304F37" w14:textId="77777777" w:rsidR="009C6973" w:rsidRDefault="009C6973" w:rsidP="009C6973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}</w:t>
      </w:r>
    </w:p>
    <w:p w14:paraId="315BC846" w14:textId="77777777" w:rsidR="009C6973" w:rsidRDefault="009C6973" w:rsidP="009C6973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14:paraId="291EF05C" w14:textId="77777777" w:rsidR="009C6973" w:rsidRDefault="009C6973" w:rsidP="009C6973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20"/>
          <w:szCs w:val="20"/>
          <w:rtl/>
        </w:rPr>
      </w:pPr>
    </w:p>
    <w:p w14:paraId="22F7C57A" w14:textId="77777777" w:rsidR="009C6973" w:rsidRDefault="009C6973" w:rsidP="009C6973"/>
    <w:p w14:paraId="165F9ACF" w14:textId="77777777" w:rsidR="0098457C" w:rsidRDefault="0098457C" w:rsidP="0098457C"/>
    <w:p w14:paraId="6CC2C798" w14:textId="77777777" w:rsidR="008B3927" w:rsidRDefault="008B3927" w:rsidP="0098457C"/>
    <w:p w14:paraId="07700E9A" w14:textId="77777777" w:rsidR="008B3927" w:rsidRDefault="008B3927" w:rsidP="0098457C"/>
    <w:p w14:paraId="70ECF180" w14:textId="77777777" w:rsidR="008B3927" w:rsidRDefault="008B3927" w:rsidP="0098457C"/>
    <w:p w14:paraId="4CF9A73F" w14:textId="77777777" w:rsidR="008B3927" w:rsidRDefault="008B3927" w:rsidP="0098457C"/>
    <w:p w14:paraId="2091FD85" w14:textId="77777777" w:rsidR="008B3927" w:rsidRDefault="008B3927" w:rsidP="0098457C">
      <w:r>
        <w:lastRenderedPageBreak/>
        <w:t>FAÇADE DESIGN PATTERN</w:t>
      </w:r>
    </w:p>
    <w:p w14:paraId="1BB7A4CB" w14:textId="77777777" w:rsidR="00040A9F" w:rsidRDefault="00040A9F" w:rsidP="00040A9F">
      <w:r>
        <w:t>Intent:</w:t>
      </w:r>
    </w:p>
    <w:p w14:paraId="6F39D28A" w14:textId="77777777" w:rsidR="00040A9F" w:rsidRDefault="00746795" w:rsidP="00040A9F">
      <w:r>
        <w:t xml:space="preserve">Provide a unified interface to a set of interfaces in a subsystem. Façade defines a higher-level interface that makes the subsystem easier to use. </w:t>
      </w:r>
    </w:p>
    <w:p w14:paraId="184EED53" w14:textId="77777777" w:rsidR="00527938" w:rsidRDefault="00527938" w:rsidP="00527938">
      <w:pPr>
        <w:pStyle w:val="af8"/>
        <w:numPr>
          <w:ilvl w:val="0"/>
          <w:numId w:val="4"/>
        </w:numPr>
      </w:pPr>
      <w:r>
        <w:t xml:space="preserve">Removes a complexity of code by introducing an additional layer over a set of complex components. It creates many other actions behind the scenes. </w:t>
      </w:r>
    </w:p>
    <w:p w14:paraId="26F33FED" w14:textId="77777777" w:rsidR="00527938" w:rsidRDefault="00527938" w:rsidP="00527938">
      <w:r>
        <w:t>Example:</w:t>
      </w:r>
    </w:p>
    <w:p w14:paraId="5CE83878" w14:textId="77777777" w:rsidR="00527938" w:rsidRDefault="00591DD2" w:rsidP="00591DD2">
      <w:pPr>
        <w:pStyle w:val="af8"/>
        <w:numPr>
          <w:ilvl w:val="0"/>
          <w:numId w:val="4"/>
        </w:numPr>
      </w:pPr>
      <w:r>
        <w:t xml:space="preserve">ATM machine </w:t>
      </w:r>
    </w:p>
    <w:p w14:paraId="53CB3779" w14:textId="77777777" w:rsidR="00591DD2" w:rsidRDefault="00591DD2" w:rsidP="00591DD2">
      <w:r>
        <w:rPr>
          <w:noProof/>
        </w:rPr>
        <w:drawing>
          <wp:inline distT="0" distB="0" distL="0" distR="0" wp14:anchorId="73C1B8A5" wp14:editId="69D58A33">
            <wp:extent cx="5141595" cy="1863090"/>
            <wp:effectExtent l="0" t="0" r="1905" b="381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23B4E6" wp14:editId="34DFA463">
            <wp:extent cx="5141595" cy="2915920"/>
            <wp:effectExtent l="0" t="0" r="1905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BFBAB" w14:textId="77777777" w:rsidR="00591DD2" w:rsidRDefault="00591DD2" w:rsidP="00591DD2"/>
    <w:p w14:paraId="6A92995F" w14:textId="77777777" w:rsidR="00591DD2" w:rsidRDefault="00591DD2" w:rsidP="00591DD2"/>
    <w:p w14:paraId="1512D1F1" w14:textId="77777777" w:rsidR="00591DD2" w:rsidRDefault="00BC277E" w:rsidP="00591DD2">
      <w:r>
        <w:lastRenderedPageBreak/>
        <w:t>FACTORY METHOD DESIGN PATTERN</w:t>
      </w:r>
    </w:p>
    <w:p w14:paraId="0E0CCAC5" w14:textId="77777777" w:rsidR="00BC277E" w:rsidRDefault="00D66B89" w:rsidP="00591DD2">
      <w:r>
        <w:t>Intent:</w:t>
      </w:r>
    </w:p>
    <w:p w14:paraId="1BCB8E3B" w14:textId="77777777" w:rsidR="00D66B89" w:rsidRDefault="00D66B89" w:rsidP="00D66B89">
      <w:pPr>
        <w:pStyle w:val="af8"/>
        <w:numPr>
          <w:ilvl w:val="0"/>
          <w:numId w:val="4"/>
        </w:numPr>
      </w:pPr>
      <w:r>
        <w:t xml:space="preserve">Define an interface for creating an object, but let subclasses decide which class to instantiate. </w:t>
      </w:r>
      <w:r w:rsidR="0082453A">
        <w:t xml:space="preserve">Factory method lets a class defer instantiation to subclasses. </w:t>
      </w:r>
    </w:p>
    <w:p w14:paraId="6B1C3CC8" w14:textId="77777777" w:rsidR="00CA1F26" w:rsidRDefault="00CA1F26" w:rsidP="00D66B89">
      <w:pPr>
        <w:pStyle w:val="af8"/>
        <w:numPr>
          <w:ilvl w:val="0"/>
          <w:numId w:val="4"/>
        </w:numPr>
      </w:pPr>
      <w:r>
        <w:t xml:space="preserve">Defining a “virtual” constructor. </w:t>
      </w:r>
    </w:p>
    <w:p w14:paraId="3554AC35" w14:textId="77777777" w:rsidR="00786762" w:rsidRDefault="00786762" w:rsidP="00D66B89">
      <w:pPr>
        <w:pStyle w:val="af8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2B232B9" wp14:editId="0950A4FF">
            <wp:simplePos x="0" y="0"/>
            <wp:positionH relativeFrom="column">
              <wp:posOffset>34506</wp:posOffset>
            </wp:positionH>
            <wp:positionV relativeFrom="paragraph">
              <wp:posOffset>377765</wp:posOffset>
            </wp:positionV>
            <wp:extent cx="5141595" cy="2673985"/>
            <wp:effectExtent l="0" t="0" r="1905" b="0"/>
            <wp:wrapTight wrapText="bothSides">
              <wp:wrapPolygon edited="0">
                <wp:start x="0" y="0"/>
                <wp:lineTo x="0" y="21390"/>
                <wp:lineTo x="21528" y="21390"/>
                <wp:lineTo x="21528" y="0"/>
                <wp:lineTo x="0" y="0"/>
              </wp:wrapPolygon>
            </wp:wrapTight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46C">
        <w:t xml:space="preserve">The new </w:t>
      </w:r>
      <w:r w:rsidR="00443CFB">
        <w:t xml:space="preserve">operator </w:t>
      </w:r>
      <w:r w:rsidR="00393BBC">
        <w:t>considered harmful.</w:t>
      </w:r>
    </w:p>
    <w:p w14:paraId="0C5F484C" w14:textId="77777777" w:rsidR="005F546C" w:rsidRDefault="00393BBC" w:rsidP="00786762">
      <w:r>
        <w:t xml:space="preserve"> </w:t>
      </w:r>
    </w:p>
    <w:p w14:paraId="3E653352" w14:textId="6A4D3EAF" w:rsidR="00786762" w:rsidRDefault="00786762" w:rsidP="00EB601E"/>
    <w:p w14:paraId="4B6EB4F8" w14:textId="77777777" w:rsidR="00786762" w:rsidRDefault="00786762" w:rsidP="00EB601E"/>
    <w:p w14:paraId="7121624F" w14:textId="77777777" w:rsidR="00786762" w:rsidRDefault="00786762" w:rsidP="00EB601E"/>
    <w:p w14:paraId="28C57732" w14:textId="77777777" w:rsidR="00786762" w:rsidRDefault="00786762" w:rsidP="00EB601E"/>
    <w:p w14:paraId="3A7A94CD" w14:textId="77777777" w:rsidR="00786762" w:rsidRDefault="00786762" w:rsidP="00EB601E"/>
    <w:p w14:paraId="0BAB5BEF" w14:textId="77777777" w:rsidR="00786762" w:rsidRDefault="00786762" w:rsidP="00EB601E"/>
    <w:p w14:paraId="47F2A309" w14:textId="77777777" w:rsidR="00786762" w:rsidRDefault="00786762" w:rsidP="00EB601E"/>
    <w:p w14:paraId="4265677C" w14:textId="77777777" w:rsidR="00786762" w:rsidRDefault="00786762" w:rsidP="00EB601E"/>
    <w:p w14:paraId="473FEA5F" w14:textId="77777777" w:rsidR="00786762" w:rsidRDefault="00786762" w:rsidP="00EB601E"/>
    <w:p w14:paraId="7A0F0EAF" w14:textId="77777777" w:rsidR="00786762" w:rsidRDefault="00786762" w:rsidP="00EB601E"/>
    <w:p w14:paraId="2EB3370D" w14:textId="77777777" w:rsidR="00786762" w:rsidRDefault="00786762" w:rsidP="00EB601E"/>
    <w:p w14:paraId="2C53C1B8" w14:textId="77777777" w:rsidR="00786762" w:rsidRDefault="00786762" w:rsidP="00EB601E">
      <w:r>
        <w:t>PROXY DESIGN PATTERN</w:t>
      </w:r>
    </w:p>
    <w:p w14:paraId="243B7B13" w14:textId="77777777" w:rsidR="00786762" w:rsidRDefault="004D4A93" w:rsidP="00EB601E">
      <w:r>
        <w:t>Intent:</w:t>
      </w:r>
    </w:p>
    <w:p w14:paraId="05751EB5" w14:textId="77777777" w:rsidR="000403EE" w:rsidRDefault="004D4A93" w:rsidP="004D4A93">
      <w:pPr>
        <w:rPr>
          <w:rtl/>
        </w:rPr>
      </w:pPr>
      <w:r>
        <w:t>Proxy is a structural design pattern that lets you provide a substitute or placeholder for another object. A proxy controls access to the original object, allowing you to preform something either before or after the request gets through to the original object.</w:t>
      </w:r>
    </w:p>
    <w:p w14:paraId="18ED4978" w14:textId="7927C43E" w:rsidR="004D4A93" w:rsidRDefault="000403EE" w:rsidP="004D4A93">
      <w:r>
        <w:rPr>
          <w:noProof/>
        </w:rPr>
        <w:drawing>
          <wp:inline distT="0" distB="0" distL="0" distR="0" wp14:anchorId="05A06B19" wp14:editId="76395933">
            <wp:extent cx="5141595" cy="2268855"/>
            <wp:effectExtent l="0" t="0" r="1905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A93">
        <w:t xml:space="preserve"> </w:t>
      </w:r>
    </w:p>
    <w:p w14:paraId="62283198" w14:textId="07429982" w:rsidR="009E2B92" w:rsidRDefault="0058326B" w:rsidP="004D4A93">
      <w:r>
        <w:rPr>
          <w:noProof/>
        </w:rPr>
        <w:drawing>
          <wp:inline distT="0" distB="0" distL="0" distR="0" wp14:anchorId="6D63C968" wp14:editId="3A264EE7">
            <wp:extent cx="3674506" cy="3865560"/>
            <wp:effectExtent l="0" t="0" r="2540" b="1905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612" cy="3901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38C7B" w14:textId="77777777" w:rsidR="00786762" w:rsidRDefault="00786762" w:rsidP="00EB601E"/>
    <w:p w14:paraId="1231129E" w14:textId="77777777" w:rsidR="00786762" w:rsidRDefault="00786762" w:rsidP="00EB601E"/>
    <w:p w14:paraId="7FA3F942" w14:textId="77777777" w:rsidR="00EB601E" w:rsidRPr="00527938" w:rsidRDefault="00EB601E" w:rsidP="00EB601E"/>
    <w:sectPr w:rsidR="00EB601E" w:rsidRPr="00527938" w:rsidSect="00C9405E">
      <w:headerReference w:type="default" r:id="rId17"/>
      <w:pgSz w:w="11906" w:h="16838" w:code="9"/>
      <w:pgMar w:top="2160" w:right="1901" w:bottom="720" w:left="19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6E0B1" w14:textId="77777777" w:rsidR="00C01A05" w:rsidRDefault="00C01A05" w:rsidP="001A2FA9">
      <w:r>
        <w:separator/>
      </w:r>
    </w:p>
  </w:endnote>
  <w:endnote w:type="continuationSeparator" w:id="0">
    <w:p w14:paraId="21564178" w14:textId="77777777" w:rsidR="00C01A05" w:rsidRDefault="00C01A05" w:rsidP="001A2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D7ADC9" w14:textId="77777777" w:rsidR="00C01A05" w:rsidRDefault="00C01A05" w:rsidP="001A2FA9">
      <w:r>
        <w:separator/>
      </w:r>
    </w:p>
  </w:footnote>
  <w:footnote w:type="continuationSeparator" w:id="0">
    <w:p w14:paraId="58169AA8" w14:textId="77777777" w:rsidR="00C01A05" w:rsidRDefault="00C01A05" w:rsidP="001A2F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9C0CD" w14:textId="77777777" w:rsidR="001A2FA9" w:rsidRDefault="001A2FA9">
    <w:pPr>
      <w:pStyle w:val="ab"/>
      <w:bidi/>
    </w:pPr>
    <w:r>
      <w:rPr>
        <w:rFonts w:ascii="Times New Roman" w:eastAsia="Times New Roman" w:hAnsi="Times New Roman" w:cs="Times New Roman"/>
        <w:noProof/>
        <w:rtl/>
        <w:lang w:eastAsia="h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A1FBA39" wp14:editId="1E37EEFB">
              <wp:simplePos x="0" y="0"/>
              <wp:positionH relativeFrom="page">
                <wp:align>left</wp:align>
              </wp:positionH>
              <wp:positionV relativeFrom="page">
                <wp:posOffset>228600</wp:posOffset>
              </wp:positionV>
              <wp:extent cx="7153275" cy="9601200"/>
              <wp:effectExtent l="228600" t="0" r="238125" b="24765"/>
              <wp:wrapNone/>
              <wp:docPr id="14" name="קבוצה 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7153275" cy="9601200"/>
                        <a:chOff x="0" y="0"/>
                        <a:chExt cx="7349092" cy="9601200"/>
                      </a:xfrm>
                    </wpg:grpSpPr>
                    <wps:wsp>
                      <wps:cNvPr id="8" name="מחבר ישר 8"/>
                      <wps:cNvCnPr/>
                      <wps:spPr>
                        <a:xfrm>
                          <a:off x="48180" y="157163"/>
                          <a:ext cx="7278370" cy="603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" name="מחבר ישר 9"/>
                      <wps:cNvCnPr/>
                      <wps:spPr>
                        <a:xfrm>
                          <a:off x="48180" y="8915400"/>
                          <a:ext cx="7259955" cy="4933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0" name="מחבר ישר 10"/>
                      <wps:cNvCnPr/>
                      <wps:spPr>
                        <a:xfrm flipH="1">
                          <a:off x="233917" y="14288"/>
                          <a:ext cx="530352" cy="92166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2" name="מחבר ישר 12"/>
                      <wps:cNvCnPr/>
                      <wps:spPr>
                        <a:xfrm flipH="1">
                          <a:off x="6606142" y="371475"/>
                          <a:ext cx="530225" cy="9216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" name="מלבן 2"/>
                      <wps:cNvSpPr/>
                      <wps:spPr>
                        <a:xfrm>
                          <a:off x="33892" y="0"/>
                          <a:ext cx="571500" cy="9258300"/>
                        </a:xfrm>
                        <a:custGeom>
                          <a:avLst/>
                          <a:gdLst>
                            <a:gd name="connsiteX0" fmla="*/ 0 w 571500"/>
                            <a:gd name="connsiteY0" fmla="*/ 0 h 9144000"/>
                            <a:gd name="connsiteX1" fmla="*/ 571500 w 571500"/>
                            <a:gd name="connsiteY1" fmla="*/ 0 h 9144000"/>
                            <a:gd name="connsiteX2" fmla="*/ 571500 w 571500"/>
                            <a:gd name="connsiteY2" fmla="*/ 9144000 h 9144000"/>
                            <a:gd name="connsiteX3" fmla="*/ 0 w 571500"/>
                            <a:gd name="connsiteY3" fmla="*/ 9144000 h 9144000"/>
                            <a:gd name="connsiteX4" fmla="*/ 0 w 571500"/>
                            <a:gd name="connsiteY4" fmla="*/ 0 h 9144000"/>
                            <a:gd name="connsiteX0" fmla="*/ 0 w 571500"/>
                            <a:gd name="connsiteY0" fmla="*/ 0 h 9258300"/>
                            <a:gd name="connsiteX1" fmla="*/ 571500 w 571500"/>
                            <a:gd name="connsiteY1" fmla="*/ 0 h 9258300"/>
                            <a:gd name="connsiteX2" fmla="*/ 0 w 571500"/>
                            <a:gd name="connsiteY2" fmla="*/ 9258300 h 9258300"/>
                            <a:gd name="connsiteX3" fmla="*/ 0 w 571500"/>
                            <a:gd name="connsiteY3" fmla="*/ 9144000 h 9258300"/>
                            <a:gd name="connsiteX4" fmla="*/ 0 w 571500"/>
                            <a:gd name="connsiteY4" fmla="*/ 0 h 9258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71500" h="9258300">
                              <a:moveTo>
                                <a:pt x="0" y="0"/>
                              </a:moveTo>
                              <a:lnTo>
                                <a:pt x="571500" y="0"/>
                              </a:lnTo>
                              <a:lnTo>
                                <a:pt x="0" y="9258300"/>
                              </a:lnTo>
                              <a:lnTo>
                                <a:pt x="0" y="9144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UpDiag">
                          <a:fgClr>
                            <a:schemeClr val="accent3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מלבן 2"/>
                      <wps:cNvSpPr/>
                      <wps:spPr>
                        <a:xfrm rot="10800000">
                          <a:off x="6777592" y="342900"/>
                          <a:ext cx="571500" cy="9258300"/>
                        </a:xfrm>
                        <a:custGeom>
                          <a:avLst/>
                          <a:gdLst>
                            <a:gd name="connsiteX0" fmla="*/ 0 w 571500"/>
                            <a:gd name="connsiteY0" fmla="*/ 0 h 9144000"/>
                            <a:gd name="connsiteX1" fmla="*/ 571500 w 571500"/>
                            <a:gd name="connsiteY1" fmla="*/ 0 h 9144000"/>
                            <a:gd name="connsiteX2" fmla="*/ 571500 w 571500"/>
                            <a:gd name="connsiteY2" fmla="*/ 9144000 h 9144000"/>
                            <a:gd name="connsiteX3" fmla="*/ 0 w 571500"/>
                            <a:gd name="connsiteY3" fmla="*/ 9144000 h 9144000"/>
                            <a:gd name="connsiteX4" fmla="*/ 0 w 571500"/>
                            <a:gd name="connsiteY4" fmla="*/ 0 h 9144000"/>
                            <a:gd name="connsiteX0" fmla="*/ 0 w 571500"/>
                            <a:gd name="connsiteY0" fmla="*/ 0 h 9258300"/>
                            <a:gd name="connsiteX1" fmla="*/ 571500 w 571500"/>
                            <a:gd name="connsiteY1" fmla="*/ 0 h 9258300"/>
                            <a:gd name="connsiteX2" fmla="*/ 0 w 571500"/>
                            <a:gd name="connsiteY2" fmla="*/ 9258300 h 9258300"/>
                            <a:gd name="connsiteX3" fmla="*/ 0 w 571500"/>
                            <a:gd name="connsiteY3" fmla="*/ 9144000 h 9258300"/>
                            <a:gd name="connsiteX4" fmla="*/ 0 w 571500"/>
                            <a:gd name="connsiteY4" fmla="*/ 0 h 9258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71500" h="9258300">
                              <a:moveTo>
                                <a:pt x="0" y="0"/>
                              </a:moveTo>
                              <a:lnTo>
                                <a:pt x="571500" y="0"/>
                              </a:lnTo>
                              <a:lnTo>
                                <a:pt x="0" y="9258300"/>
                              </a:lnTo>
                              <a:lnTo>
                                <a:pt x="0" y="9144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UpDiag">
                          <a:fgClr>
                            <a:schemeClr val="accent3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מלבן 2"/>
                      <wps:cNvSpPr/>
                      <wps:spPr>
                        <a:xfrm rot="5400000">
                          <a:off x="3384311" y="-3378994"/>
                          <a:ext cx="574043" cy="7342665"/>
                        </a:xfrm>
                        <a:custGeom>
                          <a:avLst/>
                          <a:gdLst>
                            <a:gd name="connsiteX0" fmla="*/ 0 w 571500"/>
                            <a:gd name="connsiteY0" fmla="*/ 0 h 9144000"/>
                            <a:gd name="connsiteX1" fmla="*/ 571500 w 571500"/>
                            <a:gd name="connsiteY1" fmla="*/ 0 h 9144000"/>
                            <a:gd name="connsiteX2" fmla="*/ 571500 w 571500"/>
                            <a:gd name="connsiteY2" fmla="*/ 9144000 h 9144000"/>
                            <a:gd name="connsiteX3" fmla="*/ 0 w 571500"/>
                            <a:gd name="connsiteY3" fmla="*/ 9144000 h 9144000"/>
                            <a:gd name="connsiteX4" fmla="*/ 0 w 571500"/>
                            <a:gd name="connsiteY4" fmla="*/ 0 h 9144000"/>
                            <a:gd name="connsiteX0" fmla="*/ 0 w 571500"/>
                            <a:gd name="connsiteY0" fmla="*/ 0 h 9258300"/>
                            <a:gd name="connsiteX1" fmla="*/ 571500 w 571500"/>
                            <a:gd name="connsiteY1" fmla="*/ 0 h 9258300"/>
                            <a:gd name="connsiteX2" fmla="*/ 0 w 571500"/>
                            <a:gd name="connsiteY2" fmla="*/ 9258300 h 9258300"/>
                            <a:gd name="connsiteX3" fmla="*/ 0 w 571500"/>
                            <a:gd name="connsiteY3" fmla="*/ 9144000 h 9258300"/>
                            <a:gd name="connsiteX4" fmla="*/ 0 w 571500"/>
                            <a:gd name="connsiteY4" fmla="*/ 0 h 9258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71500" h="9258300">
                              <a:moveTo>
                                <a:pt x="0" y="0"/>
                              </a:moveTo>
                              <a:lnTo>
                                <a:pt x="571500" y="0"/>
                              </a:lnTo>
                              <a:lnTo>
                                <a:pt x="0" y="9258300"/>
                              </a:lnTo>
                              <a:lnTo>
                                <a:pt x="0" y="9144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מלבן 2"/>
                      <wps:cNvSpPr/>
                      <wps:spPr>
                        <a:xfrm rot="16200000">
                          <a:off x="3448605" y="5700713"/>
                          <a:ext cx="461010" cy="7324569"/>
                        </a:xfrm>
                        <a:custGeom>
                          <a:avLst/>
                          <a:gdLst>
                            <a:gd name="connsiteX0" fmla="*/ 0 w 571500"/>
                            <a:gd name="connsiteY0" fmla="*/ 0 h 9144000"/>
                            <a:gd name="connsiteX1" fmla="*/ 571500 w 571500"/>
                            <a:gd name="connsiteY1" fmla="*/ 0 h 9144000"/>
                            <a:gd name="connsiteX2" fmla="*/ 571500 w 571500"/>
                            <a:gd name="connsiteY2" fmla="*/ 9144000 h 9144000"/>
                            <a:gd name="connsiteX3" fmla="*/ 0 w 571500"/>
                            <a:gd name="connsiteY3" fmla="*/ 9144000 h 9144000"/>
                            <a:gd name="connsiteX4" fmla="*/ 0 w 571500"/>
                            <a:gd name="connsiteY4" fmla="*/ 0 h 9144000"/>
                            <a:gd name="connsiteX0" fmla="*/ 0 w 571500"/>
                            <a:gd name="connsiteY0" fmla="*/ 0 h 9258300"/>
                            <a:gd name="connsiteX1" fmla="*/ 571500 w 571500"/>
                            <a:gd name="connsiteY1" fmla="*/ 0 h 9258300"/>
                            <a:gd name="connsiteX2" fmla="*/ 0 w 571500"/>
                            <a:gd name="connsiteY2" fmla="*/ 9258300 h 9258300"/>
                            <a:gd name="connsiteX3" fmla="*/ 0 w 571500"/>
                            <a:gd name="connsiteY3" fmla="*/ 9144000 h 9258300"/>
                            <a:gd name="connsiteX4" fmla="*/ 0 w 571500"/>
                            <a:gd name="connsiteY4" fmla="*/ 0 h 9258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71500" h="9258300">
                              <a:moveTo>
                                <a:pt x="0" y="0"/>
                              </a:moveTo>
                              <a:lnTo>
                                <a:pt x="571500" y="0"/>
                              </a:lnTo>
                              <a:lnTo>
                                <a:pt x="0" y="9258300"/>
                              </a:lnTo>
                              <a:lnTo>
                                <a:pt x="0" y="9144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95800</wp14:pctHeight>
              </wp14:sizeRelV>
            </wp:anchor>
          </w:drawing>
        </mc:Choice>
        <mc:Fallback>
          <w:pict>
            <v:group w14:anchorId="4821DF0A" id="קבוצה 14" o:spid="_x0000_s1026" style="position:absolute;margin-left:0;margin-top:18pt;width:563.25pt;height:756pt;flip:x;z-index:251659264;mso-height-percent:958;mso-position-horizontal:left;mso-position-horizontal-relative:page;mso-position-vertical-relative:page;mso-height-percent:958" coordsize="73490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">
              <v:line id="מחבר ישר 8" o:spid="_x0000_s1027" style="position:absolute;visibility:visible;mso-wrap-style:square" from="481,1571" to="73265,7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" strokecolor="#05676b [1606]" strokeweight=".5pt">
                <v:stroke joinstyle="miter"/>
              </v:line>
              <v:line id="מחבר ישר 9" o:spid="_x0000_s1028" style="position:absolute;visibility:visible;mso-wrap-style:square" from="481,89154" to="73081,9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" strokecolor="#05676b [1606]" strokeweight=".5pt">
                <v:stroke joinstyle="miter"/>
              </v:line>
              <v:line id="מחבר ישר 10" o:spid="_x0000_s1029" style="position:absolute;flip:x;visibility:visible;mso-wrap-style:square" from="2339,142" to="7642,92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" strokecolor="#05676b [1606]" strokeweight=".5pt">
                <v:stroke joinstyle="miter"/>
              </v:line>
              <v:line id="מחבר ישר 12" o:spid="_x0000_s1030" style="position:absolute;flip:x;visibility:visible;mso-wrap-style:square" from="66061,3714" to="71363,95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" strokecolor="#05676b [1606]" strokeweight=".5pt">
                <v:stroke joinstyle="miter"/>
              </v:line>
              <v:shape id="מלבן 2" o:spid="_x0000_s1031" style="position:absolute;left:338;width:5715;height:92583;visibility:visible;mso-wrap-style:square;v-text-anchor:middle" coordsize="571500,925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" path="m,l571500,,,9258300,,9144000,,xe" fillcolor="#0bd0d9 [3206]" stroked="f" strokeweight="1pt">
                <v:fill r:id="rId1" o:title="" color2="white [3212]" type="pattern"/>
                <v:stroke joinstyle="miter"/>
                <v:path arrowok="t" o:connecttype="custom" o:connectlocs="0,0;571500,0;0,9258300;0,9144000;0,0" o:connectangles="0,0,0,0,0"/>
              </v:shape>
              <v:shape id="מלבן 2" o:spid="_x0000_s1032" style="position:absolute;left:67775;top:3429;width:5715;height:92583;rotation:180;visibility:visible;mso-wrap-style:square;v-text-anchor:middle" coordsize="571500,925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" path="m,l571500,,,9258300,,9144000,,xe" fillcolor="#0bd0d9 [3206]" stroked="f" strokeweight="1pt">
                <v:fill r:id="rId1" o:title="" color2="white [3212]" type="pattern"/>
                <v:stroke joinstyle="miter"/>
                <v:path arrowok="t" o:connecttype="custom" o:connectlocs="0,0;571500,0;0,9258300;0,9144000;0,0" o:connectangles="0,0,0,0,0"/>
              </v:shape>
              <v:shape id="מלבן 2" o:spid="_x0000_s1033" style="position:absolute;left:33843;top:-33790;width:5740;height:73426;rotation:90;visibility:visible;mso-wrap-style:square;v-text-anchor:middle" coordsize="571500,925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" path="m,l571500,,,9258300,,9144000,,xe" fillcolor="#7cca62 [3208]" stroked="f" strokeweight="1pt">
                <v:stroke joinstyle="miter"/>
                <v:path arrowok="t" o:connecttype="custom" o:connectlocs="0,0;574043,0;0,7342665;0,7252015;0,0" o:connectangles="0,0,0,0,0"/>
              </v:shape>
              <v:shape id="מלבן 2" o:spid="_x0000_s1034" style="position:absolute;left:34485;top:57007;width:4611;height:73245;rotation:-90;visibility:visible;mso-wrap-style:square;v-text-anchor:middle" coordsize="571500,925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" path="m,l571500,,,9258300,,9144000,,xe" fillcolor="#7cca62 [3208]" stroked="f" strokeweight="1pt">
                <v:stroke joinstyle="miter"/>
                <v:path arrowok="t" o:connecttype="custom" o:connectlocs="0,0;461010,0;0,7324569;0,7234142;0,0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3439D"/>
    <w:multiLevelType w:val="hybridMultilevel"/>
    <w:tmpl w:val="B5A02ECE"/>
    <w:lvl w:ilvl="0" w:tplc="FB0A3FC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E5E9A"/>
    <w:multiLevelType w:val="hybridMultilevel"/>
    <w:tmpl w:val="48762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A5F80"/>
    <w:multiLevelType w:val="hybridMultilevel"/>
    <w:tmpl w:val="2928363A"/>
    <w:lvl w:ilvl="0" w:tplc="6F14DEB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A3E29"/>
    <w:multiLevelType w:val="hybridMultilevel"/>
    <w:tmpl w:val="688E6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7C"/>
    <w:rsid w:val="00026166"/>
    <w:rsid w:val="000403EE"/>
    <w:rsid w:val="00040A9F"/>
    <w:rsid w:val="000543FF"/>
    <w:rsid w:val="0005639B"/>
    <w:rsid w:val="000A3C71"/>
    <w:rsid w:val="000A624E"/>
    <w:rsid w:val="000A63D1"/>
    <w:rsid w:val="000B2275"/>
    <w:rsid w:val="00132FE4"/>
    <w:rsid w:val="001A2FA9"/>
    <w:rsid w:val="001D4A08"/>
    <w:rsid w:val="0021349B"/>
    <w:rsid w:val="00240A50"/>
    <w:rsid w:val="0025609C"/>
    <w:rsid w:val="002F206C"/>
    <w:rsid w:val="00324CC5"/>
    <w:rsid w:val="00393BBC"/>
    <w:rsid w:val="0040537A"/>
    <w:rsid w:val="0041783E"/>
    <w:rsid w:val="00443CFB"/>
    <w:rsid w:val="004723FA"/>
    <w:rsid w:val="00475D55"/>
    <w:rsid w:val="00482449"/>
    <w:rsid w:val="004D4A93"/>
    <w:rsid w:val="00502924"/>
    <w:rsid w:val="00527938"/>
    <w:rsid w:val="00553324"/>
    <w:rsid w:val="0058326B"/>
    <w:rsid w:val="00583E57"/>
    <w:rsid w:val="00591DD2"/>
    <w:rsid w:val="00595D7F"/>
    <w:rsid w:val="005A2E36"/>
    <w:rsid w:val="005D1F6F"/>
    <w:rsid w:val="005F546C"/>
    <w:rsid w:val="00607AF5"/>
    <w:rsid w:val="0062123A"/>
    <w:rsid w:val="006248BB"/>
    <w:rsid w:val="00646E75"/>
    <w:rsid w:val="006B7CC2"/>
    <w:rsid w:val="00706362"/>
    <w:rsid w:val="00746795"/>
    <w:rsid w:val="00786762"/>
    <w:rsid w:val="007B11E8"/>
    <w:rsid w:val="007F1F5E"/>
    <w:rsid w:val="0082453A"/>
    <w:rsid w:val="00865326"/>
    <w:rsid w:val="008A7D6B"/>
    <w:rsid w:val="008B3927"/>
    <w:rsid w:val="008C5435"/>
    <w:rsid w:val="00920D1E"/>
    <w:rsid w:val="00924126"/>
    <w:rsid w:val="0098457C"/>
    <w:rsid w:val="009A700B"/>
    <w:rsid w:val="009B3264"/>
    <w:rsid w:val="009C6973"/>
    <w:rsid w:val="009D5B28"/>
    <w:rsid w:val="009E2B92"/>
    <w:rsid w:val="00A111E1"/>
    <w:rsid w:val="00A46CC4"/>
    <w:rsid w:val="00AE3CFE"/>
    <w:rsid w:val="00B52D5D"/>
    <w:rsid w:val="00B614FE"/>
    <w:rsid w:val="00B8654D"/>
    <w:rsid w:val="00B95C33"/>
    <w:rsid w:val="00BC277E"/>
    <w:rsid w:val="00BE1056"/>
    <w:rsid w:val="00C01A05"/>
    <w:rsid w:val="00C200D5"/>
    <w:rsid w:val="00C27CD4"/>
    <w:rsid w:val="00C4709B"/>
    <w:rsid w:val="00C72A42"/>
    <w:rsid w:val="00C9405E"/>
    <w:rsid w:val="00CA1F26"/>
    <w:rsid w:val="00CF4ADE"/>
    <w:rsid w:val="00D33036"/>
    <w:rsid w:val="00D3756F"/>
    <w:rsid w:val="00D604BC"/>
    <w:rsid w:val="00D66386"/>
    <w:rsid w:val="00D66B89"/>
    <w:rsid w:val="00D82E9D"/>
    <w:rsid w:val="00DF0571"/>
    <w:rsid w:val="00E55D74"/>
    <w:rsid w:val="00E91DBD"/>
    <w:rsid w:val="00E96E7B"/>
    <w:rsid w:val="00EB601E"/>
    <w:rsid w:val="00F476B4"/>
    <w:rsid w:val="00FA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6B5D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he-I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a">
    <w:name w:val="Normal"/>
    <w:qFormat/>
    <w:rsid w:val="00595D7F"/>
    <w:pPr>
      <w:spacing w:after="300"/>
    </w:pPr>
    <w:rPr>
      <w:rFonts w:cs="Tahoma"/>
      <w:lang w:bidi="he-IL"/>
    </w:rPr>
  </w:style>
  <w:style w:type="paragraph" w:styleId="1">
    <w:name w:val="heading 1"/>
    <w:basedOn w:val="a"/>
    <w:next w:val="a"/>
    <w:link w:val="10"/>
    <w:uiPriority w:val="8"/>
    <w:semiHidden/>
    <w:qFormat/>
    <w:rsid w:val="0005639B"/>
    <w:pPr>
      <w:spacing w:after="360"/>
      <w:contextualSpacing/>
      <w:outlineLvl w:val="0"/>
    </w:pPr>
    <w:rPr>
      <w:rFonts w:asciiTheme="majorHAnsi" w:eastAsiaTheme="majorEastAsia" w:hAnsiTheme="majorHAnsi" w:cstheme="majorBidi"/>
      <w:caps/>
      <w:color w:val="0B5294" w:themeColor="accent1" w:themeShade="BF"/>
      <w:kern w:val="20"/>
      <w:sz w:val="20"/>
      <w:szCs w:val="20"/>
    </w:rPr>
  </w:style>
  <w:style w:type="paragraph" w:styleId="2">
    <w:name w:val="heading 2"/>
    <w:basedOn w:val="a"/>
    <w:next w:val="a"/>
    <w:link w:val="20"/>
    <w:uiPriority w:val="9"/>
    <w:semiHidden/>
    <w:qFormat/>
    <w:rsid w:val="0005639B"/>
    <w:pPr>
      <w:keepNext/>
      <w:keepLines/>
      <w:spacing w:before="40" w:line="288" w:lineRule="auto"/>
      <w:outlineLvl w:val="1"/>
    </w:pPr>
    <w:rPr>
      <w:rFonts w:asciiTheme="majorHAnsi" w:eastAsiaTheme="majorEastAsia" w:hAnsiTheme="majorHAnsi" w:cstheme="majorBidi"/>
      <w:color w:val="0B5294" w:themeColor="accent1" w:themeShade="BF"/>
      <w:kern w:val="2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8"/>
    <w:semiHidden/>
    <w:rsid w:val="00502924"/>
    <w:rPr>
      <w:rFonts w:asciiTheme="majorHAnsi" w:eastAsiaTheme="majorEastAsia" w:hAnsiTheme="majorHAnsi" w:cstheme="majorBidi"/>
      <w:caps/>
      <w:color w:val="0B5294" w:themeColor="accent1" w:themeShade="BF"/>
      <w:kern w:val="20"/>
      <w:sz w:val="20"/>
      <w:szCs w:val="20"/>
    </w:rPr>
  </w:style>
  <w:style w:type="character" w:customStyle="1" w:styleId="20">
    <w:name w:val="כותרת 2 תו"/>
    <w:basedOn w:val="a0"/>
    <w:link w:val="2"/>
    <w:uiPriority w:val="9"/>
    <w:semiHidden/>
    <w:rsid w:val="00502924"/>
    <w:rPr>
      <w:rFonts w:asciiTheme="majorHAnsi" w:eastAsiaTheme="majorEastAsia" w:hAnsiTheme="majorHAnsi" w:cstheme="majorBidi"/>
      <w:color w:val="0B5294" w:themeColor="accent1" w:themeShade="BF"/>
      <w:kern w:val="20"/>
      <w:sz w:val="26"/>
      <w:szCs w:val="26"/>
    </w:rPr>
  </w:style>
  <w:style w:type="paragraph" w:styleId="a3">
    <w:name w:val="Salutation"/>
    <w:basedOn w:val="a"/>
    <w:link w:val="a4"/>
    <w:uiPriority w:val="4"/>
    <w:unhideWhenUsed/>
    <w:qFormat/>
    <w:rsid w:val="00595D7F"/>
    <w:pPr>
      <w:spacing w:before="720" w:after="16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a4">
    <w:name w:val="ברכה תו"/>
    <w:basedOn w:val="a0"/>
    <w:link w:val="a3"/>
    <w:uiPriority w:val="4"/>
    <w:rsid w:val="00595D7F"/>
    <w:rPr>
      <w:rFonts w:eastAsiaTheme="minorHAnsi" w:cs="Tahoma"/>
      <w:color w:val="595959" w:themeColor="text1" w:themeTint="A6"/>
      <w:kern w:val="20"/>
      <w:sz w:val="20"/>
      <w:szCs w:val="20"/>
    </w:rPr>
  </w:style>
  <w:style w:type="paragraph" w:styleId="a5">
    <w:name w:val="Closing"/>
    <w:basedOn w:val="a"/>
    <w:next w:val="a6"/>
    <w:link w:val="a7"/>
    <w:uiPriority w:val="6"/>
    <w:unhideWhenUsed/>
    <w:qFormat/>
    <w:rsid w:val="00595D7F"/>
    <w:pPr>
      <w:spacing w:before="480" w:after="720"/>
    </w:pPr>
    <w:rPr>
      <w:rFonts w:eastAsiaTheme="minorHAnsi"/>
      <w:color w:val="595959" w:themeColor="text1" w:themeTint="A6"/>
      <w:kern w:val="20"/>
    </w:rPr>
  </w:style>
  <w:style w:type="character" w:customStyle="1" w:styleId="a7">
    <w:name w:val="סיום תו"/>
    <w:basedOn w:val="a0"/>
    <w:link w:val="a5"/>
    <w:uiPriority w:val="6"/>
    <w:rsid w:val="00595D7F"/>
    <w:rPr>
      <w:rFonts w:eastAsiaTheme="minorHAnsi" w:cs="Tahoma"/>
      <w:color w:val="595959" w:themeColor="text1" w:themeTint="A6"/>
      <w:kern w:val="20"/>
    </w:rPr>
  </w:style>
  <w:style w:type="paragraph" w:styleId="a6">
    <w:name w:val="Signature"/>
    <w:basedOn w:val="a"/>
    <w:link w:val="a8"/>
    <w:uiPriority w:val="7"/>
    <w:unhideWhenUsed/>
    <w:qFormat/>
    <w:rsid w:val="00595D7F"/>
    <w:pPr>
      <w:spacing w:after="0"/>
    </w:pPr>
    <w:rPr>
      <w:rFonts w:eastAsiaTheme="minorHAnsi"/>
      <w:b/>
      <w:bCs/>
      <w:color w:val="595959" w:themeColor="text1" w:themeTint="A6"/>
      <w:kern w:val="20"/>
    </w:rPr>
  </w:style>
  <w:style w:type="character" w:customStyle="1" w:styleId="a8">
    <w:name w:val="חתימה תו"/>
    <w:basedOn w:val="a0"/>
    <w:link w:val="a6"/>
    <w:uiPriority w:val="7"/>
    <w:rsid w:val="00595D7F"/>
    <w:rPr>
      <w:rFonts w:eastAsiaTheme="minorHAnsi" w:cs="Tahoma"/>
      <w:b/>
      <w:bCs/>
      <w:color w:val="595959" w:themeColor="text1" w:themeTint="A6"/>
      <w:kern w:val="20"/>
    </w:rPr>
  </w:style>
  <w:style w:type="paragraph" w:styleId="NormalWeb">
    <w:name w:val="Normal (Web)"/>
    <w:basedOn w:val="a"/>
    <w:uiPriority w:val="99"/>
    <w:semiHidden/>
    <w:unhideWhenUsed/>
    <w:rsid w:val="0005639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a9">
    <w:name w:val="Strong"/>
    <w:basedOn w:val="a0"/>
    <w:uiPriority w:val="1"/>
    <w:semiHidden/>
    <w:qFormat/>
    <w:rsid w:val="009A700B"/>
    <w:rPr>
      <w:b/>
      <w:bCs/>
    </w:rPr>
  </w:style>
  <w:style w:type="paragraph" w:customStyle="1" w:styleId="aa">
    <w:name w:val="פרטי קשר"/>
    <w:basedOn w:val="a"/>
    <w:uiPriority w:val="1"/>
    <w:qFormat/>
    <w:rsid w:val="00595D7F"/>
    <w:pPr>
      <w:spacing w:after="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table" w:styleId="1-2">
    <w:name w:val="Grid Table 1 Light Accent 2"/>
    <w:basedOn w:val="a1"/>
    <w:uiPriority w:val="46"/>
    <w:rsid w:val="00B95C33"/>
    <w:tblPr>
      <w:tblStyleRowBandSize w:val="1"/>
      <w:tblStyleColBandSize w:val="1"/>
      <w:tblBorders>
        <w:top w:val="single" w:sz="4" w:space="0" w:color="89DEFF" w:themeColor="accent2" w:themeTint="66"/>
        <w:left w:val="single" w:sz="4" w:space="0" w:color="89DEFF" w:themeColor="accent2" w:themeTint="66"/>
        <w:bottom w:val="single" w:sz="4" w:space="0" w:color="89DEFF" w:themeColor="accent2" w:themeTint="66"/>
        <w:right w:val="single" w:sz="4" w:space="0" w:color="89DEFF" w:themeColor="accent2" w:themeTint="66"/>
        <w:insideH w:val="single" w:sz="4" w:space="0" w:color="89DEFF" w:themeColor="accent2" w:themeTint="66"/>
        <w:insideV w:val="single" w:sz="4" w:space="0" w:color="89DE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b">
    <w:name w:val="header"/>
    <w:basedOn w:val="a"/>
    <w:link w:val="ac"/>
    <w:uiPriority w:val="99"/>
    <w:semiHidden/>
    <w:rsid w:val="001A2FA9"/>
    <w:pPr>
      <w:tabs>
        <w:tab w:val="center" w:pos="4680"/>
        <w:tab w:val="right" w:pos="9360"/>
      </w:tabs>
    </w:pPr>
  </w:style>
  <w:style w:type="character" w:customStyle="1" w:styleId="ac">
    <w:name w:val="כותרת עליונה תו"/>
    <w:basedOn w:val="a0"/>
    <w:link w:val="ab"/>
    <w:uiPriority w:val="99"/>
    <w:semiHidden/>
    <w:rsid w:val="00502924"/>
  </w:style>
  <w:style w:type="paragraph" w:styleId="ad">
    <w:name w:val="footer"/>
    <w:basedOn w:val="a"/>
    <w:link w:val="ae"/>
    <w:uiPriority w:val="99"/>
    <w:semiHidden/>
    <w:rsid w:val="001A2FA9"/>
    <w:pPr>
      <w:tabs>
        <w:tab w:val="center" w:pos="4680"/>
        <w:tab w:val="right" w:pos="9360"/>
      </w:tabs>
    </w:pPr>
  </w:style>
  <w:style w:type="character" w:customStyle="1" w:styleId="ae">
    <w:name w:val="כותרת תחתונה תו"/>
    <w:basedOn w:val="a0"/>
    <w:link w:val="ad"/>
    <w:uiPriority w:val="99"/>
    <w:semiHidden/>
    <w:rsid w:val="00502924"/>
  </w:style>
  <w:style w:type="table" w:styleId="af">
    <w:name w:val="Table Grid"/>
    <w:basedOn w:val="a1"/>
    <w:uiPriority w:val="39"/>
    <w:rsid w:val="00583E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שם הנמען"/>
    <w:basedOn w:val="a"/>
    <w:next w:val="a"/>
    <w:qFormat/>
    <w:rsid w:val="00595D7F"/>
    <w:pPr>
      <w:spacing w:after="0"/>
    </w:pPr>
    <w:rPr>
      <w:b/>
      <w:bCs/>
    </w:rPr>
  </w:style>
  <w:style w:type="paragraph" w:customStyle="1" w:styleId="af1">
    <w:name w:val="כתובת"/>
    <w:basedOn w:val="a"/>
    <w:next w:val="a"/>
    <w:qFormat/>
    <w:rsid w:val="00595D7F"/>
  </w:style>
  <w:style w:type="paragraph" w:styleId="af2">
    <w:name w:val="Date"/>
    <w:basedOn w:val="a"/>
    <w:next w:val="a"/>
    <w:link w:val="af3"/>
    <w:uiPriority w:val="99"/>
    <w:rsid w:val="00583E57"/>
    <w:pPr>
      <w:spacing w:before="360" w:after="600"/>
    </w:pPr>
  </w:style>
  <w:style w:type="character" w:customStyle="1" w:styleId="af3">
    <w:name w:val="תאריך תו"/>
    <w:basedOn w:val="a0"/>
    <w:link w:val="af2"/>
    <w:uiPriority w:val="99"/>
    <w:rsid w:val="00583E57"/>
  </w:style>
  <w:style w:type="character" w:styleId="af4">
    <w:name w:val="Placeholder Text"/>
    <w:basedOn w:val="a0"/>
    <w:uiPriority w:val="99"/>
    <w:semiHidden/>
    <w:rsid w:val="00583E57"/>
    <w:rPr>
      <w:color w:val="808080"/>
    </w:rPr>
  </w:style>
  <w:style w:type="paragraph" w:styleId="af5">
    <w:name w:val="No Spacing"/>
    <w:uiPriority w:val="1"/>
    <w:qFormat/>
    <w:rsid w:val="00595D7F"/>
    <w:rPr>
      <w:rFonts w:cs="Tahoma"/>
    </w:rPr>
  </w:style>
  <w:style w:type="paragraph" w:styleId="af6">
    <w:name w:val="Title"/>
    <w:basedOn w:val="a"/>
    <w:next w:val="a"/>
    <w:link w:val="af7"/>
    <w:uiPriority w:val="10"/>
    <w:qFormat/>
    <w:rsid w:val="00595D7F"/>
    <w:pPr>
      <w:spacing w:after="0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af7">
    <w:name w:val="כותרת טקסט תו"/>
    <w:basedOn w:val="a0"/>
    <w:link w:val="af6"/>
    <w:uiPriority w:val="10"/>
    <w:rsid w:val="00595D7F"/>
    <w:rPr>
      <w:rFonts w:asciiTheme="majorHAnsi" w:eastAsiaTheme="majorEastAsia" w:hAnsiTheme="majorHAnsi" w:cs="Tahoma"/>
      <w:spacing w:val="-10"/>
      <w:kern w:val="28"/>
      <w:sz w:val="56"/>
      <w:szCs w:val="56"/>
    </w:rPr>
  </w:style>
  <w:style w:type="paragraph" w:styleId="af8">
    <w:name w:val="List Paragraph"/>
    <w:basedOn w:val="a"/>
    <w:uiPriority w:val="34"/>
    <w:semiHidden/>
    <w:qFormat/>
    <w:rsid w:val="00984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41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ya\AppData\Roaming\Microsoft\Templates\&#1504;&#1497;&#1497;&#1512;%20&#1502;&#1499;&#1514;&#1489;&#1497;&#1501;%20&#1489;&#1506;&#1497;&#1510;&#1493;&#1489;%20&#1490;&#1497;&#1488;&#1493;&#1502;&#1496;&#1512;&#1497;.dotx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47F71-4F2E-4D92-8202-5DA3454395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63F271-8DB3-4B3D-A1DE-BA70CA55F8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A6899C-FB28-4D81-9DF3-2315FACF4C7C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57E8819-5557-46DB-A122-918599AA2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נייר מכתבים בעיצוב גיאומטרי</Template>
  <TotalTime>0</TotalTime>
  <Pages>6</Pages>
  <Words>348</Words>
  <Characters>1987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2019-07-11T18:15:00Z</dcterms:created>
  <dcterms:modified xsi:type="dcterms:W3CDTF">2019-07-17T14:52:00Z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